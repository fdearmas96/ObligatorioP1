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5D0B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7EAD3760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5632498C" w14:textId="77777777"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623C5A72" w14:textId="77777777" w:rsidR="00505622" w:rsidRDefault="00505622" w:rsidP="00505622">
      <w:pPr>
        <w:jc w:val="center"/>
      </w:pPr>
    </w:p>
    <w:p w14:paraId="4066B868" w14:textId="77777777" w:rsidR="00505622" w:rsidRDefault="00505622" w:rsidP="00505622">
      <w:pPr>
        <w:jc w:val="center"/>
      </w:pPr>
    </w:p>
    <w:p w14:paraId="3FBD4453" w14:textId="77777777" w:rsidR="00505622" w:rsidRDefault="00505622" w:rsidP="00505622">
      <w:pPr>
        <w:jc w:val="center"/>
      </w:pPr>
    </w:p>
    <w:p w14:paraId="5AF2F61F" w14:textId="77777777" w:rsidR="00505622" w:rsidRDefault="00505622" w:rsidP="00505622">
      <w:pPr>
        <w:jc w:val="center"/>
      </w:pPr>
    </w:p>
    <w:p w14:paraId="35D8F887" w14:textId="77777777"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14:paraId="5FC310C8" w14:textId="77777777" w:rsidR="004552A2" w:rsidRPr="00505622" w:rsidRDefault="007A1A65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14:paraId="5967BC45" w14:textId="77777777" w:rsidR="00505622" w:rsidRDefault="00505622" w:rsidP="00505622">
      <w:pPr>
        <w:jc w:val="center"/>
      </w:pPr>
    </w:p>
    <w:p w14:paraId="7BAE8751" w14:textId="77777777" w:rsidR="00505622" w:rsidRDefault="00505622" w:rsidP="00505622">
      <w:pPr>
        <w:jc w:val="center"/>
      </w:pPr>
    </w:p>
    <w:p w14:paraId="718A2FF9" w14:textId="77777777" w:rsidR="00505622" w:rsidRDefault="004552A2" w:rsidP="00505622">
      <w:pPr>
        <w:jc w:val="center"/>
      </w:pPr>
      <w:r>
        <w:t>[FOTO ESTUDIANTE]</w:t>
      </w:r>
    </w:p>
    <w:p w14:paraId="5D5F65E8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2FD55843" w14:textId="77777777" w:rsidR="004552A2" w:rsidRDefault="004552A2" w:rsidP="00505622">
      <w:pPr>
        <w:jc w:val="center"/>
        <w:rPr>
          <w:b/>
        </w:rPr>
      </w:pPr>
      <w:r>
        <w:t>[FOTO ESTUDIANTE]</w:t>
      </w:r>
    </w:p>
    <w:p w14:paraId="26A7DA28" w14:textId="77777777" w:rsidR="0063289F" w:rsidRPr="00505622" w:rsidRDefault="0063289F" w:rsidP="0063289F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106905E1" w14:textId="77777777" w:rsidR="004552A2" w:rsidRDefault="004552A2" w:rsidP="00505622">
      <w:pPr>
        <w:jc w:val="center"/>
        <w:rPr>
          <w:b/>
        </w:rPr>
      </w:pPr>
    </w:p>
    <w:p w14:paraId="281337F2" w14:textId="77777777" w:rsidR="004552A2" w:rsidRDefault="004552A2" w:rsidP="00505622">
      <w:pPr>
        <w:jc w:val="center"/>
        <w:rPr>
          <w:b/>
        </w:rPr>
      </w:pPr>
      <w:r>
        <w:rPr>
          <w:b/>
        </w:rPr>
        <w:t>[Grupo]</w:t>
      </w:r>
    </w:p>
    <w:p w14:paraId="04560307" w14:textId="77777777"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>: [Nombre Apellido]</w:t>
      </w:r>
    </w:p>
    <w:p w14:paraId="72BEDB49" w14:textId="77777777" w:rsidR="008E5B43" w:rsidRPr="00505622" w:rsidRDefault="008E5B43" w:rsidP="00505622">
      <w:pPr>
        <w:jc w:val="center"/>
        <w:rPr>
          <w:b/>
        </w:rPr>
      </w:pPr>
      <w:r>
        <w:rPr>
          <w:b/>
        </w:rPr>
        <w:t>[Carrera]</w:t>
      </w:r>
    </w:p>
    <w:p w14:paraId="1EEF851E" w14:textId="77777777" w:rsidR="007A1A65" w:rsidRDefault="007A1A65" w:rsidP="00505622">
      <w:pPr>
        <w:jc w:val="center"/>
        <w:rPr>
          <w:b/>
        </w:rPr>
      </w:pPr>
    </w:p>
    <w:p w14:paraId="65D2A4A4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</w:t>
      </w:r>
      <w:r w:rsidR="004552A2">
        <w:rPr>
          <w:b/>
        </w:rPr>
        <w:t xml:space="preserve">Fecha de entrega </w:t>
      </w:r>
      <w:r w:rsidR="007A1A65">
        <w:rPr>
          <w:b/>
        </w:rPr>
        <w:t xml:space="preserve">del documento </w:t>
      </w:r>
      <w:r w:rsidR="004552A2">
        <w:rPr>
          <w:b/>
        </w:rPr>
        <w:t>(DD-MM-YYYY)</w:t>
      </w:r>
      <w:r w:rsidRPr="00505622">
        <w:rPr>
          <w:b/>
        </w:rPr>
        <w:t>]</w:t>
      </w:r>
    </w:p>
    <w:p w14:paraId="5D031220" w14:textId="77777777"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14:paraId="59DB3AB4" w14:textId="77777777" w:rsidR="000F1E36" w:rsidRDefault="000F1E36">
          <w:pPr>
            <w:pStyle w:val="TtuloTDC"/>
          </w:pPr>
        </w:p>
        <w:p w14:paraId="4A67E681" w14:textId="77777777" w:rsidR="007A1A65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4014266" w:history="1">
            <w:r w:rsidR="007A1A65" w:rsidRPr="00557503">
              <w:rPr>
                <w:rStyle w:val="Hipervnculo"/>
                <w:noProof/>
              </w:rPr>
              <w:t>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 general del problema a resolver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_Toc514014266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0F02B7E9" w14:textId="77777777" w:rsidR="007A1A65" w:rsidRDefault="00730E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7" w:history="1">
            <w:r w:rsidR="007A1A65" w:rsidRPr="00557503">
              <w:rPr>
                <w:rStyle w:val="Hipervnculo"/>
                <w:noProof/>
              </w:rPr>
              <w:t>1.1.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Tipos de usuario del sistema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_Toc514014267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76561F56" w14:textId="77777777" w:rsidR="007A1A65" w:rsidRDefault="00730E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8" w:history="1">
            <w:r w:rsidR="007A1A65" w:rsidRPr="00557503">
              <w:rPr>
                <w:rStyle w:val="Hipervnculo"/>
                <w:noProof/>
              </w:rPr>
              <w:t>1.2.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Listado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_Toc514014268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0FD2133" w14:textId="77777777" w:rsidR="007A1A65" w:rsidRDefault="00730E5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9" w:history="1">
            <w:r w:rsidR="007A1A65" w:rsidRPr="00557503">
              <w:rPr>
                <w:rStyle w:val="Hipervnculo"/>
                <w:noProof/>
              </w:rPr>
              <w:t>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Detalle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_Toc514014269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9EF7E36" w14:textId="77777777" w:rsidR="007A1A65" w:rsidRDefault="00730E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0" w:history="1">
            <w:r w:rsidR="007A1A65" w:rsidRPr="00557503">
              <w:rPr>
                <w:rStyle w:val="Hipervnculo"/>
                <w:noProof/>
              </w:rPr>
              <w:t>2.1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F01 – Nombre de Funcionalidad 1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_Toc514014270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23C9D1E8" w14:textId="77777777" w:rsidR="007A1A65" w:rsidRDefault="00730E5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1" w:history="1">
            <w:r w:rsidR="007A1A65" w:rsidRPr="00557503">
              <w:rPr>
                <w:rStyle w:val="Hipervnculo"/>
                <w:noProof/>
              </w:rPr>
              <w:t>2.1.1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Acceso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_Toc514014271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0868787" w14:textId="77777777" w:rsidR="007A1A65" w:rsidRDefault="00730E5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2" w:history="1">
            <w:r w:rsidR="007A1A65" w:rsidRPr="00557503">
              <w:rPr>
                <w:rStyle w:val="Hipervnculo"/>
                <w:noProof/>
              </w:rPr>
              <w:t>2.1.2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_Toc514014272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409FC25" w14:textId="77777777" w:rsidR="007A1A65" w:rsidRDefault="00730E5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3" w:history="1">
            <w:r w:rsidR="007A1A65" w:rsidRPr="00557503">
              <w:rPr>
                <w:rStyle w:val="Hipervnculo"/>
                <w:noProof/>
              </w:rPr>
              <w:t>2.1.3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Interfaz de usuario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_Toc514014273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5E1AD076" w14:textId="77777777" w:rsidR="007A1A65" w:rsidRDefault="00730E5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4" w:history="1">
            <w:r w:rsidR="007A1A65" w:rsidRPr="00557503">
              <w:rPr>
                <w:rStyle w:val="Hipervnculo"/>
                <w:noProof/>
              </w:rPr>
              <w:t>2.1.4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Validaciones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_Toc514014274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5BC2179" w14:textId="77777777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D5CFA4B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52FAF932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0" w:name="_Toc514014266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0"/>
    </w:p>
    <w:p w14:paraId="0136C6DD" w14:textId="77777777" w:rsidR="00C7460D" w:rsidRDefault="004552A2" w:rsidP="004552A2">
      <w:pPr>
        <w:spacing w:line="240" w:lineRule="auto"/>
      </w:pPr>
      <w:r>
        <w:t>[Aquí se espera que se presente una descripción general del problema que el obligatorio indica resolver. Se debe describir la idea general sin detallar ninguna funcionalidad]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14:paraId="21C95F7F" w14:textId="77777777" w:rsidTr="004552A2">
        <w:tc>
          <w:tcPr>
            <w:tcW w:w="4289" w:type="dxa"/>
          </w:tcPr>
          <w:p w14:paraId="2D77BBA4" w14:textId="77777777" w:rsidR="0003056D" w:rsidRPr="002E433C" w:rsidRDefault="0003056D" w:rsidP="0003056D">
            <w:pPr>
              <w:pStyle w:val="TituloIlustracinTabla"/>
            </w:pPr>
          </w:p>
        </w:tc>
        <w:tc>
          <w:tcPr>
            <w:tcW w:w="4215" w:type="dxa"/>
          </w:tcPr>
          <w:p w14:paraId="656654A0" w14:textId="77777777" w:rsidR="0003056D" w:rsidRPr="00C01B55" w:rsidRDefault="0003056D" w:rsidP="00B74B10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14:paraId="4561535E" w14:textId="77777777" w:rsidR="009607B2" w:rsidRPr="000F1E36" w:rsidRDefault="004552A2" w:rsidP="000F1E36">
      <w:pPr>
        <w:pStyle w:val="Titulo2Numerado"/>
      </w:pPr>
      <w:r>
        <w:t xml:space="preserve">  </w:t>
      </w:r>
      <w:bookmarkStart w:id="1" w:name="_Toc514014267"/>
      <w:r>
        <w:t>Tipos de usuario del sistema</w:t>
      </w:r>
      <w:bookmarkEnd w:id="1"/>
    </w:p>
    <w:p w14:paraId="41C81AE2" w14:textId="3F248864" w:rsidR="004552A2" w:rsidRDefault="008E5B43" w:rsidP="00486C9C">
      <w:pPr>
        <w:spacing w:line="240" w:lineRule="auto"/>
      </w:pPr>
      <w:r>
        <w:t>[Presentar un listado de los tipos de usuario del sistema]</w:t>
      </w:r>
    </w:p>
    <w:p w14:paraId="77913732" w14:textId="685754FF" w:rsidR="00041C4C" w:rsidRDefault="00041C4C" w:rsidP="00486C9C">
      <w:pPr>
        <w:spacing w:line="240" w:lineRule="auto"/>
      </w:pPr>
      <w:r>
        <w:t>A continuación, se presenta el listado de usuarios del sistema a desarrollar:</w:t>
      </w:r>
    </w:p>
    <w:p w14:paraId="150BBC51" w14:textId="41EC9856" w:rsidR="00041C4C" w:rsidRDefault="00041C4C" w:rsidP="00486C9C">
      <w:pPr>
        <w:spacing w:line="240" w:lineRule="auto"/>
      </w:pPr>
      <w:r>
        <w:t>- Usuario Docente</w:t>
      </w:r>
    </w:p>
    <w:p w14:paraId="5532A76E" w14:textId="4AA1F2CE" w:rsidR="00041C4C" w:rsidRDefault="00041C4C" w:rsidP="00486C9C">
      <w:pPr>
        <w:spacing w:line="240" w:lineRule="auto"/>
      </w:pPr>
      <w:r>
        <w:t>- Usuario Alumno</w:t>
      </w:r>
    </w:p>
    <w:p w14:paraId="34BC32DC" w14:textId="77777777" w:rsidR="004552A2" w:rsidRDefault="00B74B10" w:rsidP="00B74B10">
      <w:pPr>
        <w:pStyle w:val="Titulo2Numerado"/>
        <w:ind w:left="788" w:hanging="431"/>
      </w:pPr>
      <w:r>
        <w:t xml:space="preserve"> </w:t>
      </w:r>
      <w:bookmarkStart w:id="2" w:name="_Toc514014268"/>
      <w:r>
        <w:t>Listado de funcionalidades</w:t>
      </w:r>
      <w:bookmarkEnd w:id="2"/>
    </w:p>
    <w:p w14:paraId="32F7E4D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[Se debe presentar una lista de las funcionalidades del obligatorio]</w:t>
      </w:r>
    </w:p>
    <w:p w14:paraId="6B12A11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[Cada una de las funcionalidades deberá incluir:  Numero – Titulo – Usuarios que pueden acceder]</w:t>
      </w:r>
    </w:p>
    <w:p w14:paraId="44BA9D70" w14:textId="77777777" w:rsidR="008E5B43" w:rsidRPr="00905601" w:rsidRDefault="008E5B43" w:rsidP="00B74B10">
      <w:pPr>
        <w:rPr>
          <w:i/>
          <w:iCs/>
        </w:rPr>
      </w:pPr>
      <w:r w:rsidRPr="00905601">
        <w:rPr>
          <w:i/>
          <w:iCs/>
        </w:rPr>
        <w:t>[Las funcionalidades deberán estar ordenadas por tipo de usuario.]</w:t>
      </w:r>
    </w:p>
    <w:p w14:paraId="4636A070" w14:textId="77777777" w:rsidR="007A1A65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</w:t>
      </w:r>
    </w:p>
    <w:p w14:paraId="38B5BEDB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Ejemplo:</w:t>
      </w:r>
    </w:p>
    <w:p w14:paraId="2F67AD0E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F01 </w:t>
      </w:r>
      <w:proofErr w:type="gramStart"/>
      <w:r w:rsidRPr="00905601">
        <w:rPr>
          <w:i/>
          <w:iCs/>
        </w:rPr>
        <w:t>–  Nombre</w:t>
      </w:r>
      <w:proofErr w:type="gramEnd"/>
      <w:r w:rsidRPr="00905601">
        <w:rPr>
          <w:i/>
          <w:iCs/>
        </w:rPr>
        <w:t xml:space="preserve"> Funcionalidad 1 – Usuario/s: Administrador</w:t>
      </w:r>
    </w:p>
    <w:p w14:paraId="3766AF3A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F02 – Nombre Funcionalidad 2 – Usuario/s:  </w:t>
      </w:r>
      <w:proofErr w:type="spellStart"/>
      <w:r w:rsidRPr="00905601">
        <w:rPr>
          <w:i/>
          <w:iCs/>
        </w:rPr>
        <w:t>UsuarioNormal</w:t>
      </w:r>
      <w:proofErr w:type="spellEnd"/>
      <w:r w:rsidRPr="00905601">
        <w:rPr>
          <w:i/>
          <w:iCs/>
        </w:rPr>
        <w:t xml:space="preserve">  </w:t>
      </w:r>
    </w:p>
    <w:p w14:paraId="795D264C" w14:textId="42C11579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]</w:t>
      </w:r>
    </w:p>
    <w:p w14:paraId="0461AB30" w14:textId="62189BE4" w:rsidR="00256070" w:rsidRDefault="00256070" w:rsidP="00B74B10">
      <w:r>
        <w:t xml:space="preserve">F01- Inicio y </w:t>
      </w:r>
      <w:proofErr w:type="spellStart"/>
      <w:r w:rsidR="00905601">
        <w:t>login</w:t>
      </w:r>
      <w:proofErr w:type="spellEnd"/>
      <w:r>
        <w:t xml:space="preserve"> en la aplicación Docente – Usuario: Docente</w:t>
      </w:r>
    </w:p>
    <w:p w14:paraId="652177D1" w14:textId="16EAE238" w:rsidR="00905601" w:rsidRDefault="00905601" w:rsidP="00B74B10">
      <w:r>
        <w:t>F02 – Registro en la aplicación – Usuario Docente</w:t>
      </w:r>
    </w:p>
    <w:p w14:paraId="043EB00F" w14:textId="0CD6D348" w:rsidR="00256070" w:rsidRDefault="00256070" w:rsidP="00B74B10">
      <w:r>
        <w:t>F0</w:t>
      </w:r>
      <w:r w:rsidR="00905601">
        <w:t xml:space="preserve">3 </w:t>
      </w:r>
      <w:r>
        <w:t>- Asignación de niveles para alumnos – Usuario: Docente</w:t>
      </w:r>
    </w:p>
    <w:p w14:paraId="51159D84" w14:textId="0D5A4DBF" w:rsidR="00256070" w:rsidRDefault="00256070" w:rsidP="00B74B10">
      <w:r>
        <w:lastRenderedPageBreak/>
        <w:t>F0</w:t>
      </w:r>
      <w:r w:rsidR="00905601">
        <w:t>4</w:t>
      </w:r>
      <w:r>
        <w:t xml:space="preserve"> – Planteo de ejercicios según el nivel – Usuario: Docente</w:t>
      </w:r>
    </w:p>
    <w:p w14:paraId="6950F728" w14:textId="37891306" w:rsidR="00256070" w:rsidRDefault="00256070" w:rsidP="00B74B10">
      <w:r>
        <w:t>F0</w:t>
      </w:r>
      <w:r w:rsidR="00905601">
        <w:t>5</w:t>
      </w:r>
      <w:r>
        <w:t xml:space="preserve"> – Redacción de devoluciones de tareas – Usuario. Docente</w:t>
      </w:r>
    </w:p>
    <w:p w14:paraId="0236C04D" w14:textId="72F70AB6" w:rsidR="00256070" w:rsidRDefault="00256070" w:rsidP="00B74B10">
      <w:r>
        <w:t>F0</w:t>
      </w:r>
      <w:r w:rsidR="00905601">
        <w:t>6</w:t>
      </w:r>
      <w:r>
        <w:t xml:space="preserve"> – Visualización de información estadística del docente – Usuario: Docente</w:t>
      </w:r>
    </w:p>
    <w:p w14:paraId="27C37332" w14:textId="0E57F079" w:rsidR="00041C4C" w:rsidRDefault="00041C4C" w:rsidP="00B74B10">
      <w:r>
        <w:t>F</w:t>
      </w:r>
      <w:r w:rsidR="00905601">
        <w:t>0</w:t>
      </w:r>
      <w:r>
        <w:t xml:space="preserve">6 – Inicio y </w:t>
      </w:r>
      <w:proofErr w:type="spellStart"/>
      <w:r w:rsidR="00905601">
        <w:t>login</w:t>
      </w:r>
      <w:proofErr w:type="spellEnd"/>
      <w:r>
        <w:t xml:space="preserve"> en la aplicación Alumno – Usuario: Alumno</w:t>
      </w:r>
    </w:p>
    <w:p w14:paraId="5AF5272C" w14:textId="47A8EAD1" w:rsidR="00905601" w:rsidRDefault="00905601" w:rsidP="00B74B10">
      <w:r>
        <w:t>F07 – Registro en la aplicación Alumno – Usuario: Alumno</w:t>
      </w:r>
    </w:p>
    <w:p w14:paraId="2DFBDB5C" w14:textId="15F3F5A6" w:rsidR="00256070" w:rsidRDefault="00256070" w:rsidP="00B74B10">
      <w:r>
        <w:t>F0</w:t>
      </w:r>
      <w:r w:rsidR="00905601">
        <w:t>8</w:t>
      </w:r>
      <w:r>
        <w:t xml:space="preserve"> – Visualización de ejercicios planteados – Usuario: Alumno</w:t>
      </w:r>
    </w:p>
    <w:p w14:paraId="69986742" w14:textId="2DB3BDFA" w:rsidR="00256070" w:rsidRDefault="00256070" w:rsidP="00B74B10">
      <w:r>
        <w:t>F0</w:t>
      </w:r>
      <w:r w:rsidR="00905601">
        <w:t>9</w:t>
      </w:r>
      <w:r>
        <w:t xml:space="preserve"> – Entrega de tareas – Usuario: Alumno</w:t>
      </w:r>
    </w:p>
    <w:p w14:paraId="2A1B2B4B" w14:textId="0E8914F6" w:rsidR="00256070" w:rsidRDefault="00256070" w:rsidP="00B74B10">
      <w:r>
        <w:t>F</w:t>
      </w:r>
      <w:r w:rsidR="00905601">
        <w:t xml:space="preserve">10 </w:t>
      </w:r>
      <w:r>
        <w:t>- Vista de ejercicios resueltos previamente – Usuario: Alumno</w:t>
      </w:r>
    </w:p>
    <w:p w14:paraId="39DC250F" w14:textId="3BF5D6DE" w:rsidR="00256070" w:rsidRDefault="00256070" w:rsidP="00B74B10">
      <w:r>
        <w:t>F</w:t>
      </w:r>
      <w:r w:rsidR="00041C4C">
        <w:t>1</w:t>
      </w:r>
      <w:r w:rsidR="00905601">
        <w:t>1</w:t>
      </w:r>
      <w:r>
        <w:t>– Visualización de información estadística del alumno – Usuario. Alumno</w:t>
      </w:r>
    </w:p>
    <w:p w14:paraId="5F246258" w14:textId="77777777" w:rsidR="00256070" w:rsidRDefault="00256070" w:rsidP="00B74B10"/>
    <w:p w14:paraId="059336D6" w14:textId="77777777" w:rsidR="00B74B10" w:rsidRPr="00B74B10" w:rsidRDefault="00B74B10" w:rsidP="00B74B10"/>
    <w:p w14:paraId="7BAB61B7" w14:textId="77777777" w:rsidR="00486C9C" w:rsidRDefault="00486C9C">
      <w:pPr>
        <w:spacing w:after="200" w:line="276" w:lineRule="auto"/>
        <w:jc w:val="left"/>
      </w:pPr>
      <w:r>
        <w:br w:type="page"/>
      </w:r>
    </w:p>
    <w:p w14:paraId="78D0AF99" w14:textId="77777777" w:rsidR="00505622" w:rsidRPr="000F1E36" w:rsidRDefault="00B74B10" w:rsidP="000F1E36">
      <w:pPr>
        <w:pStyle w:val="Titulo1Numerado"/>
      </w:pPr>
      <w:bookmarkStart w:id="3" w:name="_Toc514014269"/>
      <w:r>
        <w:lastRenderedPageBreak/>
        <w:t>Detalle de Funcionalidades</w:t>
      </w:r>
      <w:bookmarkEnd w:id="3"/>
    </w:p>
    <w:p w14:paraId="78ED862D" w14:textId="77777777" w:rsidR="00C7460D" w:rsidRPr="00C7460D" w:rsidRDefault="00B74B10" w:rsidP="00486C9C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14:paraId="4B416774" w14:textId="271B9699" w:rsidR="00E3307C" w:rsidRDefault="00B74B10" w:rsidP="00486C9C">
      <w:pPr>
        <w:pStyle w:val="Titulo2Numerado"/>
        <w:numPr>
          <w:ilvl w:val="1"/>
          <w:numId w:val="19"/>
        </w:numPr>
      </w:pPr>
      <w:r>
        <w:t xml:space="preserve"> </w:t>
      </w:r>
      <w:bookmarkStart w:id="4" w:name="_Toc514014270"/>
      <w:r>
        <w:t xml:space="preserve">F01 – </w:t>
      </w:r>
      <w:r w:rsidR="00041C4C">
        <w:t xml:space="preserve">Inicio y </w:t>
      </w:r>
      <w:proofErr w:type="spellStart"/>
      <w:r w:rsidR="00905601">
        <w:t>login</w:t>
      </w:r>
      <w:proofErr w:type="spellEnd"/>
      <w:r w:rsidR="00041C4C">
        <w:t xml:space="preserve"> en la aplicación Docente</w:t>
      </w:r>
      <w:r>
        <w:t xml:space="preserve"> </w:t>
      </w:r>
      <w:bookmarkEnd w:id="4"/>
    </w:p>
    <w:p w14:paraId="272AB7C4" w14:textId="77777777" w:rsidR="00E3307C" w:rsidRDefault="00B74B10" w:rsidP="00486C9C">
      <w:pPr>
        <w:pStyle w:val="Titulo3Numerado"/>
        <w:numPr>
          <w:ilvl w:val="2"/>
          <w:numId w:val="19"/>
        </w:numPr>
      </w:pPr>
      <w:bookmarkStart w:id="5" w:name="_Toc447566482"/>
      <w:bookmarkStart w:id="6" w:name="_Toc514014271"/>
      <w:r>
        <w:t>Acceso</w:t>
      </w:r>
      <w:bookmarkEnd w:id="5"/>
      <w:bookmarkEnd w:id="6"/>
    </w:p>
    <w:p w14:paraId="2CD89FE3" w14:textId="3E1CD64D" w:rsidR="00B74B10" w:rsidRDefault="00041C4C" w:rsidP="00B74B10">
      <w:r>
        <w:t>Usuario Docente</w:t>
      </w:r>
    </w:p>
    <w:p w14:paraId="0D7A9E76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7" w:name="_Toc514014272"/>
      <w:r>
        <w:t>Descripción</w:t>
      </w:r>
      <w:bookmarkEnd w:id="7"/>
    </w:p>
    <w:p w14:paraId="66CA9A18" w14:textId="77F4BEF7" w:rsidR="00041C4C" w:rsidRPr="00041C4C" w:rsidRDefault="00041C4C" w:rsidP="00041C4C">
      <w:pPr>
        <w:pStyle w:val="Prrafodelista"/>
        <w:ind w:left="375"/>
      </w:pPr>
      <w:bookmarkStart w:id="8" w:name="_Toc514014273"/>
      <w:r>
        <w:t xml:space="preserve">Esta funcionalidad consta del inicio de sesión </w:t>
      </w:r>
      <w:r w:rsidR="00905601">
        <w:t xml:space="preserve">por parte del docente </w:t>
      </w:r>
      <w:r>
        <w:t>en la aplicación.</w:t>
      </w:r>
      <w:r w:rsidR="007136BF">
        <w:t xml:space="preserve"> Se deberá ingresar el nombre del usuario y la contraseña, verificando así la existencia del usuario en el sistema.</w:t>
      </w:r>
    </w:p>
    <w:p w14:paraId="74F21145" w14:textId="77777777" w:rsidR="008E5B43" w:rsidRDefault="008E5B43" w:rsidP="008E5B43">
      <w:pPr>
        <w:pStyle w:val="Titulo3Numerado"/>
        <w:numPr>
          <w:ilvl w:val="2"/>
          <w:numId w:val="19"/>
        </w:numPr>
      </w:pPr>
      <w:r>
        <w:t>Interfaz de usuario</w:t>
      </w:r>
      <w:bookmarkEnd w:id="8"/>
    </w:p>
    <w:p w14:paraId="058D6A6C" w14:textId="77777777" w:rsidR="008E5B43" w:rsidRDefault="008E5B43" w:rsidP="008E5B43">
      <w:r>
        <w:t>[Incluir diseño preliminar del formulario que se le presentará al usuario]</w:t>
      </w:r>
    </w:p>
    <w:p w14:paraId="1520786F" w14:textId="712BB494" w:rsidR="00256070" w:rsidRDefault="008E5B43" w:rsidP="008E5B43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14:paraId="34BB8B3A" w14:textId="1A129720" w:rsidR="00041C4C" w:rsidRDefault="00041C4C" w:rsidP="008E5B43">
      <w:r>
        <w:rPr>
          <w:noProof/>
        </w:rPr>
        <w:drawing>
          <wp:inline distT="0" distB="0" distL="0" distR="0" wp14:anchorId="5AF0A3D3" wp14:editId="64FFD5E6">
            <wp:extent cx="3152775" cy="1628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590D" w14:textId="40F6A17A" w:rsidR="00041C4C" w:rsidRDefault="00041C4C" w:rsidP="008E5B43">
      <w:r>
        <w:rPr>
          <w:noProof/>
        </w:rPr>
        <w:lastRenderedPageBreak/>
        <w:drawing>
          <wp:inline distT="0" distB="0" distL="0" distR="0" wp14:anchorId="73568CCA" wp14:editId="44D1D574">
            <wp:extent cx="4295775" cy="2676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4C11" w14:textId="16ED0CF9" w:rsidR="00256070" w:rsidRPr="008E5B43" w:rsidRDefault="00256070" w:rsidP="00256070">
      <w:pPr>
        <w:jc w:val="left"/>
      </w:pPr>
    </w:p>
    <w:p w14:paraId="18346384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9" w:name="_Toc514014274"/>
      <w:r>
        <w:t>Validaciones</w:t>
      </w:r>
      <w:bookmarkEnd w:id="9"/>
    </w:p>
    <w:p w14:paraId="2CDA76C7" w14:textId="77777777" w:rsidR="008E5B43" w:rsidRDefault="008E5B43" w:rsidP="008E5B43">
      <w:r>
        <w:t xml:space="preserve">[Se deberá indicar que se debe validar en cada campo del formulario y </w:t>
      </w:r>
      <w:r w:rsidR="007A1A65">
        <w:t>cuál</w:t>
      </w:r>
      <w:r>
        <w:t xml:space="preserve"> será el mensaje de error /sugerencia en cada caso]</w:t>
      </w:r>
    </w:p>
    <w:p w14:paraId="540B7022" w14:textId="1659B4D4" w:rsidR="008E5B43" w:rsidRDefault="008E5B43" w:rsidP="008E5B43">
      <w:r>
        <w:t>[Incluir también que datos son obligatorios]</w:t>
      </w:r>
    </w:p>
    <w:p w14:paraId="041898DD" w14:textId="7943AE42" w:rsidR="00752B72" w:rsidRPr="00752B72" w:rsidRDefault="00752B72" w:rsidP="00E35B98">
      <w:pPr>
        <w:pStyle w:val="Prrafodelista"/>
      </w:pPr>
      <w:proofErr w:type="spellStart"/>
      <w:proofErr w:type="gramStart"/>
      <w:r w:rsidRPr="007136BF">
        <w:rPr>
          <w:b/>
          <w:bCs/>
        </w:rPr>
        <w:t>T</w:t>
      </w:r>
      <w:r w:rsidR="00905601" w:rsidRPr="007136BF">
        <w:rPr>
          <w:b/>
          <w:bCs/>
        </w:rPr>
        <w:t>xtUsuario</w:t>
      </w:r>
      <w:proofErr w:type="spellEnd"/>
      <w:r>
        <w:rPr>
          <w:b/>
          <w:bCs/>
        </w:rPr>
        <w:t xml:space="preserve"> </w:t>
      </w:r>
      <w:r w:rsidR="00905601" w:rsidRPr="007136BF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0A7ADA66" w14:textId="6DAA63D9" w:rsidR="00905601" w:rsidRDefault="00752B72" w:rsidP="00752B72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 w:rsidR="00905601">
        <w:t xml:space="preserve">No debe estar </w:t>
      </w:r>
      <w:r w:rsidR="007136BF">
        <w:t>vacío. Mensaje de error: “Los campos están vacíos”</w:t>
      </w:r>
    </w:p>
    <w:p w14:paraId="780DFF00" w14:textId="4BF40CCC" w:rsidR="007136BF" w:rsidRDefault="00752B72" w:rsidP="00E35B98">
      <w:pPr>
        <w:pStyle w:val="Prrafodelista"/>
      </w:pPr>
      <w:proofErr w:type="spellStart"/>
      <w:proofErr w:type="gramStart"/>
      <w:r w:rsidRPr="007136BF">
        <w:rPr>
          <w:b/>
          <w:bCs/>
        </w:rPr>
        <w:t>T</w:t>
      </w:r>
      <w:r w:rsidR="007136BF" w:rsidRPr="007136BF">
        <w:rPr>
          <w:b/>
          <w:bCs/>
        </w:rPr>
        <w:t>xtContraseña</w:t>
      </w:r>
      <w:proofErr w:type="spellEnd"/>
      <w:r>
        <w:rPr>
          <w:b/>
          <w:bCs/>
        </w:rPr>
        <w:t xml:space="preserve"> </w:t>
      </w:r>
      <w:r w:rsidR="007136BF">
        <w:t>:</w:t>
      </w:r>
      <w:proofErr w:type="gramEnd"/>
    </w:p>
    <w:p w14:paraId="4FA11CE1" w14:textId="6B5067A1" w:rsidR="007136BF" w:rsidRDefault="00752B72" w:rsidP="007136BF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>
        <w:t>No</w:t>
      </w:r>
      <w:r w:rsidR="007136BF">
        <w:t xml:space="preserve"> debe estar vacío: Mensaje de error “Los campos están vacíos”</w:t>
      </w:r>
    </w:p>
    <w:p w14:paraId="7107507C" w14:textId="40A7A314" w:rsidR="007136BF" w:rsidRDefault="007136BF" w:rsidP="007136BF">
      <w:pPr>
        <w:pStyle w:val="Prrafodelista"/>
        <w:rPr>
          <w:b/>
          <w:bCs/>
        </w:rPr>
      </w:pPr>
    </w:p>
    <w:p w14:paraId="1B804245" w14:textId="56416DBC" w:rsidR="007136BF" w:rsidRDefault="007136BF" w:rsidP="007136BF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>2</w:t>
      </w:r>
      <w:r>
        <w:t xml:space="preserve"> – </w:t>
      </w:r>
      <w:r>
        <w:t>Registro</w:t>
      </w:r>
      <w:r>
        <w:t xml:space="preserve"> en la aplicación Docente </w:t>
      </w:r>
    </w:p>
    <w:p w14:paraId="227B0153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Acceso</w:t>
      </w:r>
    </w:p>
    <w:p w14:paraId="63EE7FBA" w14:textId="77777777" w:rsidR="007136BF" w:rsidRDefault="007136BF" w:rsidP="007136BF">
      <w:r>
        <w:t>Usuario Docente</w:t>
      </w:r>
    </w:p>
    <w:p w14:paraId="4FA6F3B6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Descripción</w:t>
      </w:r>
    </w:p>
    <w:p w14:paraId="52E07198" w14:textId="7D5D4241" w:rsidR="007136BF" w:rsidRPr="00041C4C" w:rsidRDefault="007136BF" w:rsidP="007136BF">
      <w:pPr>
        <w:pStyle w:val="Prrafodelista"/>
        <w:ind w:left="375"/>
      </w:pPr>
      <w:r>
        <w:t xml:space="preserve">Esta funcionalidad consta </w:t>
      </w:r>
      <w:r>
        <w:t xml:space="preserve">del registro </w:t>
      </w:r>
      <w:r>
        <w:t xml:space="preserve">por parte del docente en la </w:t>
      </w:r>
      <w:r>
        <w:t xml:space="preserve">aplicación. Se deberá ingresar un nombre, nombre de usuario y </w:t>
      </w:r>
      <w:r w:rsidR="00E35B98">
        <w:t>contraseña.</w:t>
      </w:r>
    </w:p>
    <w:p w14:paraId="0772C451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1D54FAB0" w14:textId="078C6698" w:rsidR="007136BF" w:rsidRDefault="007136BF" w:rsidP="007136BF">
      <w:r>
        <w:rPr>
          <w:noProof/>
        </w:rPr>
        <w:drawing>
          <wp:inline distT="0" distB="0" distL="0" distR="0" wp14:anchorId="49C2334B" wp14:editId="3CEDBD85">
            <wp:extent cx="4010025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661E" w14:textId="3AA5DDC9" w:rsidR="007136BF" w:rsidRDefault="007136BF" w:rsidP="007136BF"/>
    <w:p w14:paraId="3AF64E9C" w14:textId="083A4204" w:rsidR="007136BF" w:rsidRDefault="007136BF" w:rsidP="007136BF"/>
    <w:p w14:paraId="16329BFA" w14:textId="77777777" w:rsidR="007136BF" w:rsidRPr="008E5B43" w:rsidRDefault="007136BF" w:rsidP="007136BF">
      <w:pPr>
        <w:jc w:val="left"/>
      </w:pPr>
    </w:p>
    <w:p w14:paraId="2E968F7A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Validaciones</w:t>
      </w:r>
    </w:p>
    <w:p w14:paraId="39F7DD96" w14:textId="77777777" w:rsidR="00752B72" w:rsidRDefault="00752B72" w:rsidP="00752B72">
      <w:pPr>
        <w:pStyle w:val="Prrafodelista"/>
        <w:rPr>
          <w:b/>
          <w:bCs/>
        </w:rPr>
      </w:pPr>
    </w:p>
    <w:p w14:paraId="0BB54D2F" w14:textId="74FC8B6C" w:rsidR="00752B72" w:rsidRDefault="007136BF" w:rsidP="00752B72">
      <w:pPr>
        <w:pStyle w:val="Prrafodelista"/>
      </w:pPr>
      <w:proofErr w:type="spellStart"/>
      <w:proofErr w:type="gramStart"/>
      <w:r w:rsidRPr="007136BF">
        <w:rPr>
          <w:b/>
          <w:bCs/>
        </w:rPr>
        <w:t>txt</w:t>
      </w:r>
      <w:r>
        <w:rPr>
          <w:b/>
          <w:bCs/>
        </w:rPr>
        <w:t>Nombre</w:t>
      </w:r>
      <w:proofErr w:type="spellEnd"/>
      <w:r w:rsidR="00752B72">
        <w:rPr>
          <w:b/>
          <w:bCs/>
        </w:rPr>
        <w:t xml:space="preserve"> </w:t>
      </w:r>
      <w:r w:rsidRPr="007136BF">
        <w:rPr>
          <w:b/>
          <w:bCs/>
        </w:rPr>
        <w:t>:</w:t>
      </w:r>
      <w:proofErr w:type="gramEnd"/>
      <w:r>
        <w:t xml:space="preserve"> </w:t>
      </w:r>
    </w:p>
    <w:p w14:paraId="24E11A8E" w14:textId="77777777" w:rsidR="00752B72" w:rsidRDefault="00752B72" w:rsidP="00752B72">
      <w:pPr>
        <w:pStyle w:val="Prrafodelista"/>
      </w:pPr>
      <w:r>
        <w:t xml:space="preserve">1 </w:t>
      </w:r>
      <w:r w:rsidR="007136BF">
        <w:t xml:space="preserve">- </w:t>
      </w:r>
      <w:r w:rsidR="007136BF">
        <w:t>No debe estar vacío. Mensaje de error: “Los campos están vacíos”</w:t>
      </w:r>
    </w:p>
    <w:p w14:paraId="1ABF17AB" w14:textId="5F90A581" w:rsidR="00752B72" w:rsidRDefault="007136BF" w:rsidP="00752B72">
      <w:pPr>
        <w:pStyle w:val="Prrafodelista"/>
        <w:rPr>
          <w:b/>
          <w:bCs/>
        </w:rPr>
      </w:pPr>
      <w:proofErr w:type="spellStart"/>
      <w:proofErr w:type="gramStart"/>
      <w:r w:rsidRPr="00752B72">
        <w:rPr>
          <w:b/>
          <w:bCs/>
        </w:rPr>
        <w:t>txt</w:t>
      </w:r>
      <w:r w:rsidRPr="00752B72">
        <w:rPr>
          <w:b/>
          <w:bCs/>
        </w:rPr>
        <w:t>Usuario</w:t>
      </w:r>
      <w:proofErr w:type="spellEnd"/>
      <w:r w:rsidR="00752B72">
        <w:t xml:space="preserve"> :</w:t>
      </w:r>
      <w:proofErr w:type="gramEnd"/>
    </w:p>
    <w:p w14:paraId="42E97022" w14:textId="0EA46C9B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 w:rsidR="007136BF">
        <w:t xml:space="preserve"> debe estar vacío: Mensaje de error “Los campos están vacíos”</w:t>
      </w:r>
    </w:p>
    <w:p w14:paraId="73F0A7F8" w14:textId="3CC55FC9" w:rsidR="007136BF" w:rsidRDefault="00752B72" w:rsidP="00752B72">
      <w:pPr>
        <w:pStyle w:val="Prrafodelista"/>
      </w:pPr>
      <w:r>
        <w:t xml:space="preserve">2 </w:t>
      </w:r>
      <w:proofErr w:type="gramStart"/>
      <w:r>
        <w:t xml:space="preserve">- </w:t>
      </w:r>
      <w:r w:rsidR="007136BF">
        <w:t xml:space="preserve"> No</w:t>
      </w:r>
      <w:proofErr w:type="gramEnd"/>
      <w:r w:rsidR="007136BF">
        <w:t xml:space="preserve"> puede repetirse en otro usuario. Mensaje de error “El nombre de usuario no se encuentra disponible”</w:t>
      </w:r>
    </w:p>
    <w:p w14:paraId="6D80A980" w14:textId="77777777" w:rsidR="00752B72" w:rsidRPr="00752B72" w:rsidRDefault="00752B72" w:rsidP="00752B72">
      <w:pPr>
        <w:pStyle w:val="Prrafodelista"/>
        <w:rPr>
          <w:b/>
          <w:bCs/>
        </w:rPr>
      </w:pPr>
      <w:proofErr w:type="spellStart"/>
      <w:r w:rsidRPr="00752B72">
        <w:rPr>
          <w:b/>
          <w:bCs/>
        </w:rPr>
        <w:t>txtContraseña</w:t>
      </w:r>
      <w:proofErr w:type="spellEnd"/>
      <w:r w:rsidRPr="00752B72">
        <w:rPr>
          <w:b/>
          <w:bCs/>
        </w:rPr>
        <w:t xml:space="preserve"> </w:t>
      </w:r>
    </w:p>
    <w:p w14:paraId="680E1E3B" w14:textId="7BF3852A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>
        <w:t xml:space="preserve"> debe estar vacío: Mensaje de error “Los campos están vacíos”</w:t>
      </w:r>
    </w:p>
    <w:p w14:paraId="48488B3A" w14:textId="12F66E72" w:rsidR="00752B72" w:rsidRDefault="00752B72" w:rsidP="00752B72">
      <w:pPr>
        <w:pStyle w:val="Prrafodelista"/>
      </w:pPr>
      <w:r>
        <w:t>2 – Debe tener un mínimo de 4 caracteres, contando con al menos una minúscula y un número: Mensaje de error “La contraseña no cumple con las condiciones”</w:t>
      </w:r>
    </w:p>
    <w:p w14:paraId="7AF887D8" w14:textId="00AAB0AD" w:rsidR="00752B72" w:rsidRDefault="00752B72" w:rsidP="00752B72">
      <w:pPr>
        <w:pStyle w:val="Prrafodelista"/>
      </w:pPr>
      <w:r>
        <w:t xml:space="preserve"> </w:t>
      </w:r>
    </w:p>
    <w:p w14:paraId="3BD75723" w14:textId="77777777" w:rsidR="00752B72" w:rsidRDefault="00752B72" w:rsidP="00752B72">
      <w:pPr>
        <w:pStyle w:val="Prrafodelista"/>
        <w:rPr>
          <w:b/>
          <w:bCs/>
        </w:rPr>
      </w:pPr>
    </w:p>
    <w:p w14:paraId="4F36B8F3" w14:textId="1008FE25" w:rsidR="00752B72" w:rsidRDefault="00752B72" w:rsidP="00752B72">
      <w:pPr>
        <w:pStyle w:val="Titulo2Numerado"/>
        <w:numPr>
          <w:ilvl w:val="1"/>
          <w:numId w:val="19"/>
        </w:numPr>
      </w:pPr>
      <w:r>
        <w:lastRenderedPageBreak/>
        <w:t xml:space="preserve"> F0</w:t>
      </w:r>
      <w:r>
        <w:t>3</w:t>
      </w:r>
      <w:r>
        <w:t xml:space="preserve"> – </w:t>
      </w:r>
      <w:r>
        <w:t>Asignación de niveles para alumnos</w:t>
      </w:r>
      <w:r>
        <w:t xml:space="preserve"> </w:t>
      </w:r>
    </w:p>
    <w:p w14:paraId="016216F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2B17257F" w14:textId="77777777" w:rsidR="00752B72" w:rsidRDefault="00752B72" w:rsidP="00752B72">
      <w:r>
        <w:t>Usuario Docente</w:t>
      </w:r>
    </w:p>
    <w:p w14:paraId="32063BF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437A5B3" w14:textId="11226679" w:rsidR="00752B72" w:rsidRPr="00041C4C" w:rsidRDefault="00752B72" w:rsidP="00752B72">
      <w:pPr>
        <w:pStyle w:val="Prrafodelista"/>
        <w:ind w:left="375"/>
      </w:pPr>
      <w:r>
        <w:t>Esta funcionalidad consta de</w:t>
      </w:r>
      <w:r>
        <w:t xml:space="preserve"> la asignación de niveles para los diversos alumnos del docente. Se deberá seleccionar el alumno en cuestión e indicar el nuevo nivel al cual pertenecerá.</w:t>
      </w:r>
    </w:p>
    <w:p w14:paraId="55DC84E0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7B0E38B4" w14:textId="19C1F6E3" w:rsidR="00752B72" w:rsidRDefault="00752B72" w:rsidP="00752B72">
      <w:r>
        <w:rPr>
          <w:noProof/>
        </w:rPr>
        <w:drawing>
          <wp:inline distT="0" distB="0" distL="0" distR="0" wp14:anchorId="47980C6F" wp14:editId="5F033981">
            <wp:extent cx="3438525" cy="2867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53F" w14:textId="6BC9D44A" w:rsidR="00752B72" w:rsidRDefault="00752B72" w:rsidP="00752B72"/>
    <w:p w14:paraId="0C502654" w14:textId="77777777" w:rsidR="00752B72" w:rsidRDefault="00752B72" w:rsidP="00752B72"/>
    <w:p w14:paraId="79DB2254" w14:textId="77777777" w:rsidR="00752B72" w:rsidRDefault="00752B72" w:rsidP="00752B72"/>
    <w:p w14:paraId="66C0EB19" w14:textId="7DC3A17C" w:rsidR="00752B72" w:rsidRDefault="00752B72" w:rsidP="00752B72">
      <w:pPr>
        <w:jc w:val="left"/>
      </w:pPr>
    </w:p>
    <w:p w14:paraId="55171C24" w14:textId="77777777" w:rsidR="00E35B98" w:rsidRPr="008E5B43" w:rsidRDefault="00E35B98" w:rsidP="00752B72">
      <w:pPr>
        <w:jc w:val="left"/>
      </w:pPr>
    </w:p>
    <w:p w14:paraId="1207FE38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lastRenderedPageBreak/>
        <w:t>Validaciones</w:t>
      </w:r>
    </w:p>
    <w:p w14:paraId="3C4C8668" w14:textId="77777777" w:rsidR="00752B72" w:rsidRDefault="00752B72" w:rsidP="00752B72">
      <w:pPr>
        <w:pStyle w:val="Prrafodelista"/>
      </w:pPr>
      <w:proofErr w:type="spellStart"/>
      <w:r w:rsidRPr="00752B72">
        <w:rPr>
          <w:b/>
          <w:bCs/>
        </w:rPr>
        <w:t>btnAsignar</w:t>
      </w:r>
      <w:proofErr w:type="spellEnd"/>
      <w:r>
        <w:t>:</w:t>
      </w:r>
    </w:p>
    <w:p w14:paraId="4615E7E3" w14:textId="2DABF7BB" w:rsidR="00752B72" w:rsidRDefault="00752B72" w:rsidP="00752B72">
      <w:pPr>
        <w:pStyle w:val="Prrafodelista"/>
      </w:pPr>
      <w:r>
        <w:t>1 – Deben estar seleccionado el alumno y el nivel. Mensaje de error:” Debe seleccionar el alumno y el nivel”</w:t>
      </w:r>
    </w:p>
    <w:p w14:paraId="1FF9E398" w14:textId="36C3119A" w:rsidR="00752B72" w:rsidRDefault="00752B72" w:rsidP="00752B72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>4</w:t>
      </w:r>
      <w:r>
        <w:t xml:space="preserve"> </w:t>
      </w:r>
      <w:r w:rsidR="00E35B98">
        <w:t>– Planteo</w:t>
      </w:r>
      <w:r>
        <w:t xml:space="preserve"> de ejercicios según el nivel</w:t>
      </w:r>
    </w:p>
    <w:p w14:paraId="509CF84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30EDFFF5" w14:textId="77777777" w:rsidR="00752B72" w:rsidRDefault="00752B72" w:rsidP="00752B72">
      <w:r>
        <w:t>Usuario Docente</w:t>
      </w:r>
    </w:p>
    <w:p w14:paraId="3581220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60295EC" w14:textId="17EF373A" w:rsidR="00752B72" w:rsidRPr="00041C4C" w:rsidRDefault="00752B72" w:rsidP="00752B72">
      <w:pPr>
        <w:pStyle w:val="Prrafodelista"/>
        <w:ind w:left="375"/>
      </w:pPr>
      <w:r>
        <w:t xml:space="preserve">En esta funcionalidad el docente deberá plantear ejercicios para sus alumnos según el </w:t>
      </w:r>
      <w:r w:rsidR="00E35B98">
        <w:t>nivel, constando estos de un titula, imagen y descripción.</w:t>
      </w:r>
    </w:p>
    <w:p w14:paraId="1C3E477E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48235038" w14:textId="0A09A40C" w:rsidR="00752B72" w:rsidRDefault="00752B72" w:rsidP="00E35B98">
      <w:r>
        <w:t xml:space="preserve">[ </w:t>
      </w:r>
    </w:p>
    <w:p w14:paraId="0DC9603E" w14:textId="1DF63987" w:rsidR="00752B72" w:rsidRDefault="00E35B98" w:rsidP="00752B72">
      <w:r>
        <w:rPr>
          <w:noProof/>
        </w:rPr>
        <w:drawing>
          <wp:inline distT="0" distB="0" distL="0" distR="0" wp14:anchorId="502EF91F" wp14:editId="05C2D1C6">
            <wp:extent cx="3819525" cy="3533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395" w14:textId="77777777" w:rsidR="00752B72" w:rsidRDefault="00752B72" w:rsidP="00752B72"/>
    <w:p w14:paraId="57F6526D" w14:textId="77777777" w:rsidR="00752B72" w:rsidRDefault="00752B72" w:rsidP="00752B72"/>
    <w:p w14:paraId="1FC4FB63" w14:textId="77777777" w:rsidR="00752B72" w:rsidRDefault="00752B72" w:rsidP="00752B72"/>
    <w:p w14:paraId="62ECD776" w14:textId="77777777" w:rsidR="00752B72" w:rsidRPr="008E5B43" w:rsidRDefault="00752B72" w:rsidP="00752B72">
      <w:pPr>
        <w:jc w:val="left"/>
      </w:pPr>
    </w:p>
    <w:p w14:paraId="47F26399" w14:textId="766264D8" w:rsidR="00E35B98" w:rsidRDefault="00752B72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37C3AE2D" w14:textId="3EA02A21" w:rsidR="00E35B98" w:rsidRDefault="00E35B98" w:rsidP="00E35B98">
      <w:pPr>
        <w:ind w:left="1080"/>
      </w:pPr>
      <w:proofErr w:type="spellStart"/>
      <w:r w:rsidRPr="00E35B98">
        <w:rPr>
          <w:b/>
          <w:bCs/>
        </w:rPr>
        <w:t>txtTitulo</w:t>
      </w:r>
      <w:proofErr w:type="spellEnd"/>
      <w:r>
        <w:t>:</w:t>
      </w:r>
    </w:p>
    <w:p w14:paraId="3C768AD9" w14:textId="7AD9C831" w:rsidR="00E35B98" w:rsidRDefault="00E35B98" w:rsidP="00E35B98">
      <w:pPr>
        <w:ind w:left="1080"/>
      </w:pPr>
      <w:r>
        <w:t>1 – No puede estar vacío: Mensaje de error: “El campo no puede estar vacío”</w:t>
      </w:r>
    </w:p>
    <w:p w14:paraId="64B7FF77" w14:textId="041C81B5" w:rsidR="00E35B98" w:rsidRPr="00E35B98" w:rsidRDefault="00E35B98" w:rsidP="00E35B98">
      <w:pPr>
        <w:ind w:left="1080"/>
        <w:rPr>
          <w:b/>
          <w:bCs/>
        </w:rPr>
      </w:pPr>
      <w:proofErr w:type="spellStart"/>
      <w:r w:rsidRPr="00E35B98">
        <w:rPr>
          <w:b/>
          <w:bCs/>
        </w:rPr>
        <w:t>txtDescripcion</w:t>
      </w:r>
      <w:proofErr w:type="spellEnd"/>
    </w:p>
    <w:p w14:paraId="6D2D238E" w14:textId="6CF5EECC" w:rsidR="00E35B98" w:rsidRDefault="00E35B98" w:rsidP="00E35B98">
      <w:pPr>
        <w:ind w:left="1080"/>
      </w:pPr>
      <w:r>
        <w:t xml:space="preserve">1 – No puede estar </w:t>
      </w:r>
      <w:r>
        <w:t>vacío</w:t>
      </w:r>
      <w:r>
        <w:t>: Mensaje de error: “El campo no puede estar vacío”</w:t>
      </w:r>
    </w:p>
    <w:p w14:paraId="236A0127" w14:textId="77777777" w:rsidR="00E35B98" w:rsidRDefault="00E35B98" w:rsidP="00E35B98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btnPlantear</w:t>
      </w:r>
      <w:proofErr w:type="spellEnd"/>
      <w:r>
        <w:rPr>
          <w:b/>
          <w:bCs/>
        </w:rPr>
        <w:t xml:space="preserve">: </w:t>
      </w:r>
    </w:p>
    <w:p w14:paraId="719D6F01" w14:textId="00E825B5" w:rsidR="00752B72" w:rsidRPr="00E35B98" w:rsidRDefault="00E35B98" w:rsidP="00E35B98">
      <w:pPr>
        <w:pStyle w:val="Prrafodelista"/>
        <w:ind w:left="1080"/>
      </w:pPr>
      <w:r w:rsidRPr="00E35B98">
        <w:t>1 - La suma de caracteres del título y la descripción no pueden superar los 200 caracteres ni ser menor a 20: Mensaje de error:” La cantidad de caracteres debe estar en el rango admitido”</w:t>
      </w:r>
    </w:p>
    <w:p w14:paraId="5AD6D57F" w14:textId="342C7596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6E118A5C" w14:textId="68191095" w:rsidR="00E35B98" w:rsidRDefault="00E35B98" w:rsidP="00E35B98"/>
    <w:p w14:paraId="249E0D11" w14:textId="77777777" w:rsidR="00E35B98" w:rsidRDefault="00E35B98" w:rsidP="00E35B98"/>
    <w:p w14:paraId="3FB87452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394B7CA7" w14:textId="77777777" w:rsidR="00752B72" w:rsidRDefault="00752B72" w:rsidP="00752B72">
      <w:pPr>
        <w:pStyle w:val="Prrafodelista"/>
      </w:pPr>
    </w:p>
    <w:p w14:paraId="516DBAD8" w14:textId="77777777" w:rsidR="00752B72" w:rsidRDefault="00752B72" w:rsidP="00752B72">
      <w:pPr>
        <w:pStyle w:val="Prrafodelista"/>
        <w:ind w:left="1080"/>
      </w:pPr>
    </w:p>
    <w:p w14:paraId="79A5BFF7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66C25C37" w14:textId="77777777" w:rsidR="00752B72" w:rsidRPr="007136BF" w:rsidRDefault="00752B72" w:rsidP="00752B72">
      <w:pPr>
        <w:pStyle w:val="Prrafodelista"/>
        <w:ind w:left="1440"/>
        <w:jc w:val="left"/>
        <w:rPr>
          <w:sz w:val="28"/>
          <w:szCs w:val="28"/>
        </w:rPr>
      </w:pPr>
    </w:p>
    <w:p w14:paraId="4958A2FD" w14:textId="77777777" w:rsidR="00752B72" w:rsidRDefault="00752B72" w:rsidP="00752B72">
      <w:pPr>
        <w:pStyle w:val="Prrafodelista"/>
      </w:pPr>
    </w:p>
    <w:p w14:paraId="6871AB29" w14:textId="77777777" w:rsidR="00752B72" w:rsidRDefault="00752B72" w:rsidP="00752B72"/>
    <w:p w14:paraId="6BC02945" w14:textId="77777777" w:rsidR="00752B72" w:rsidRDefault="00752B72" w:rsidP="00752B72"/>
    <w:p w14:paraId="45FC330D" w14:textId="77777777" w:rsidR="00752B72" w:rsidRPr="008E5B43" w:rsidRDefault="00752B72" w:rsidP="00752B72"/>
    <w:p w14:paraId="773F64A4" w14:textId="77777777" w:rsidR="00752B72" w:rsidRDefault="00752B72" w:rsidP="00752B72">
      <w:pPr>
        <w:spacing w:line="240" w:lineRule="auto"/>
      </w:pPr>
    </w:p>
    <w:p w14:paraId="4640B696" w14:textId="1CC05886" w:rsidR="00E35B98" w:rsidRDefault="00E35B98" w:rsidP="00E35B98">
      <w:pPr>
        <w:pStyle w:val="Titulo2Numerado"/>
        <w:numPr>
          <w:ilvl w:val="1"/>
          <w:numId w:val="19"/>
        </w:numPr>
      </w:pPr>
      <w:r>
        <w:t xml:space="preserve"> </w:t>
      </w:r>
      <w:r>
        <w:t>F0</w:t>
      </w:r>
      <w:r>
        <w:t xml:space="preserve">5 </w:t>
      </w:r>
      <w:r>
        <w:t xml:space="preserve">– </w:t>
      </w:r>
      <w:r>
        <w:t>Redacción de devoluciones de tareas</w:t>
      </w:r>
    </w:p>
    <w:p w14:paraId="3BA96E49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Acceso</w:t>
      </w:r>
    </w:p>
    <w:p w14:paraId="6DF8BF88" w14:textId="77777777" w:rsidR="00E35B98" w:rsidRDefault="00E35B98" w:rsidP="00E35B98">
      <w:r>
        <w:t>Usuario Docente</w:t>
      </w:r>
    </w:p>
    <w:p w14:paraId="7AD8BC83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Descripción</w:t>
      </w:r>
    </w:p>
    <w:p w14:paraId="67C4F462" w14:textId="6780AD75" w:rsidR="00E35B98" w:rsidRPr="00041C4C" w:rsidRDefault="00E35B98" w:rsidP="00E35B98">
      <w:pPr>
        <w:pStyle w:val="Prrafodelista"/>
        <w:ind w:left="375"/>
      </w:pPr>
      <w:r>
        <w:t xml:space="preserve">En esta funcionalidad el docente </w:t>
      </w:r>
      <w:r w:rsidR="007B7D5A">
        <w:t>redactara devoluciones de las tareas entregadas por los alumnos</w:t>
      </w:r>
    </w:p>
    <w:p w14:paraId="09E04B1E" w14:textId="179D0C7F" w:rsidR="00E35B98" w:rsidRDefault="00E35B98" w:rsidP="00E35B98">
      <w:pPr>
        <w:pStyle w:val="Titulo3Numerado"/>
        <w:numPr>
          <w:ilvl w:val="2"/>
          <w:numId w:val="19"/>
        </w:numPr>
      </w:pPr>
      <w:r>
        <w:t>Interfaz de usuario</w:t>
      </w:r>
    </w:p>
    <w:p w14:paraId="7EF5204D" w14:textId="17608E38" w:rsidR="007B7D5A" w:rsidRPr="007B7D5A" w:rsidRDefault="007B7D5A" w:rsidP="007B7D5A">
      <w:r>
        <w:rPr>
          <w:noProof/>
        </w:rPr>
        <w:drawing>
          <wp:inline distT="0" distB="0" distL="0" distR="0" wp14:anchorId="4AF1B705" wp14:editId="40232EFB">
            <wp:extent cx="5400040" cy="1954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E4F2" w14:textId="77777777" w:rsidR="00E35B98" w:rsidRDefault="00E35B98" w:rsidP="00E35B98"/>
    <w:p w14:paraId="56BDD5A6" w14:textId="77777777" w:rsidR="00E35B98" w:rsidRPr="008E5B43" w:rsidRDefault="00E35B98" w:rsidP="00E35B98">
      <w:pPr>
        <w:jc w:val="left"/>
      </w:pPr>
    </w:p>
    <w:p w14:paraId="4BBA1B98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4072DFFB" w14:textId="77777777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1207717C" w14:textId="77777777" w:rsidR="00E35B98" w:rsidRDefault="00E35B98" w:rsidP="00E35B98"/>
    <w:p w14:paraId="42995898" w14:textId="77777777" w:rsidR="00E35B98" w:rsidRDefault="00E35B98" w:rsidP="00E35B98"/>
    <w:p w14:paraId="0FE8A20D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6A9D969A" w14:textId="77777777" w:rsidR="00E35B98" w:rsidRDefault="00E35B98" w:rsidP="00E35B98">
      <w:pPr>
        <w:pStyle w:val="Prrafodelista"/>
      </w:pPr>
    </w:p>
    <w:p w14:paraId="3AA76F88" w14:textId="77777777" w:rsidR="00E35B98" w:rsidRDefault="00E35B98" w:rsidP="00E35B98">
      <w:pPr>
        <w:pStyle w:val="Prrafodelista"/>
        <w:ind w:left="1080"/>
      </w:pPr>
    </w:p>
    <w:p w14:paraId="446E893A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5F934139" w14:textId="77777777" w:rsidR="00E35B98" w:rsidRPr="007136BF" w:rsidRDefault="00E35B98" w:rsidP="00E35B98">
      <w:pPr>
        <w:pStyle w:val="Prrafodelista"/>
        <w:ind w:left="1440"/>
        <w:jc w:val="left"/>
        <w:rPr>
          <w:sz w:val="28"/>
          <w:szCs w:val="28"/>
        </w:rPr>
      </w:pPr>
    </w:p>
    <w:p w14:paraId="5604EF7F" w14:textId="77777777" w:rsidR="00752B72" w:rsidRPr="00450F51" w:rsidRDefault="00752B72" w:rsidP="00752B72"/>
    <w:p w14:paraId="668AD65B" w14:textId="05EBEACC" w:rsidR="00752B72" w:rsidRDefault="00752B72" w:rsidP="00752B72">
      <w:pPr>
        <w:pStyle w:val="Prrafodelista"/>
        <w:ind w:left="1080"/>
      </w:pPr>
    </w:p>
    <w:p w14:paraId="4240C0F1" w14:textId="5511D2E2" w:rsidR="00752B72" w:rsidRDefault="00752B72" w:rsidP="00752B72">
      <w:pPr>
        <w:pStyle w:val="Prrafodelista"/>
      </w:pPr>
    </w:p>
    <w:p w14:paraId="1EB6AA8E" w14:textId="77777777" w:rsidR="007136BF" w:rsidRDefault="007136BF" w:rsidP="00752B72">
      <w:pPr>
        <w:pStyle w:val="Prrafodelista"/>
        <w:ind w:left="1080"/>
      </w:pPr>
    </w:p>
    <w:p w14:paraId="02F05C40" w14:textId="77777777" w:rsidR="007136BF" w:rsidRDefault="007136BF" w:rsidP="007136BF">
      <w:pPr>
        <w:pStyle w:val="Prrafodelista"/>
        <w:ind w:left="735"/>
        <w:rPr>
          <w:b/>
          <w:bCs/>
          <w:sz w:val="28"/>
          <w:szCs w:val="28"/>
        </w:rPr>
      </w:pPr>
    </w:p>
    <w:p w14:paraId="004A0379" w14:textId="5A0FB7D9" w:rsidR="007136BF" w:rsidRPr="007136BF" w:rsidRDefault="007136BF" w:rsidP="007136BF">
      <w:pPr>
        <w:pStyle w:val="Prrafodelista"/>
        <w:ind w:left="1440"/>
        <w:jc w:val="left"/>
        <w:rPr>
          <w:sz w:val="28"/>
          <w:szCs w:val="28"/>
        </w:rPr>
      </w:pPr>
    </w:p>
    <w:p w14:paraId="772A648E" w14:textId="77777777" w:rsidR="007136BF" w:rsidRDefault="007136BF" w:rsidP="007136BF">
      <w:pPr>
        <w:pStyle w:val="Prrafodelista"/>
      </w:pPr>
    </w:p>
    <w:p w14:paraId="42B6B581" w14:textId="4D59ACBA" w:rsidR="007136BF" w:rsidRDefault="007136BF" w:rsidP="008E5B43"/>
    <w:p w14:paraId="014D3DFA" w14:textId="77777777" w:rsidR="007136BF" w:rsidRDefault="007136BF" w:rsidP="008E5B43"/>
    <w:p w14:paraId="4820EE63" w14:textId="77777777" w:rsidR="00041C4C" w:rsidRPr="008E5B43" w:rsidRDefault="00041C4C" w:rsidP="008E5B43"/>
    <w:p w14:paraId="55D998E6" w14:textId="77777777" w:rsidR="00486C9C" w:rsidRDefault="00486C9C" w:rsidP="00486C9C">
      <w:pPr>
        <w:spacing w:line="240" w:lineRule="auto"/>
      </w:pPr>
    </w:p>
    <w:p w14:paraId="17CB9383" w14:textId="77777777" w:rsidR="00450F51" w:rsidRPr="00450F51" w:rsidRDefault="00450F51" w:rsidP="00450F51"/>
    <w:sectPr w:rsidR="00450F51" w:rsidRPr="00450F51" w:rsidSect="00505622">
      <w:footerReference w:type="default" r:id="rId14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67A5" w14:textId="77777777" w:rsidR="00730E5C" w:rsidRDefault="00730E5C" w:rsidP="00505622">
      <w:pPr>
        <w:spacing w:after="0" w:line="240" w:lineRule="auto"/>
      </w:pPr>
      <w:r>
        <w:separator/>
      </w:r>
    </w:p>
  </w:endnote>
  <w:endnote w:type="continuationSeparator" w:id="0">
    <w:p w14:paraId="3EA9FFF6" w14:textId="77777777" w:rsidR="00730E5C" w:rsidRDefault="00730E5C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4499"/>
      <w:docPartObj>
        <w:docPartGallery w:val="Page Numbers (Bottom of Page)"/>
        <w:docPartUnique/>
      </w:docPartObj>
    </w:sdtPr>
    <w:sdtEndPr/>
    <w:sdtContent>
      <w:p w14:paraId="477A7A14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AA3465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F7DF" w14:textId="77777777" w:rsidR="00730E5C" w:rsidRDefault="00730E5C" w:rsidP="00505622">
      <w:pPr>
        <w:spacing w:after="0" w:line="240" w:lineRule="auto"/>
      </w:pPr>
      <w:r>
        <w:separator/>
      </w:r>
    </w:p>
  </w:footnote>
  <w:footnote w:type="continuationSeparator" w:id="0">
    <w:p w14:paraId="64115EFA" w14:textId="77777777" w:rsidR="00730E5C" w:rsidRDefault="00730E5C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806"/>
    <w:multiLevelType w:val="hybridMultilevel"/>
    <w:tmpl w:val="89727650"/>
    <w:lvl w:ilvl="0" w:tplc="AFBA0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128"/>
    <w:multiLevelType w:val="hybridMultilevel"/>
    <w:tmpl w:val="FAF2A832"/>
    <w:lvl w:ilvl="0" w:tplc="320A0B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967BCC"/>
    <w:multiLevelType w:val="hybridMultilevel"/>
    <w:tmpl w:val="E30CD6F8"/>
    <w:lvl w:ilvl="0" w:tplc="AAAC0C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BE2FFF"/>
    <w:multiLevelType w:val="hybridMultilevel"/>
    <w:tmpl w:val="E9E232F0"/>
    <w:lvl w:ilvl="0" w:tplc="3A566D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A4E2F"/>
    <w:multiLevelType w:val="hybridMultilevel"/>
    <w:tmpl w:val="8F9E08A2"/>
    <w:lvl w:ilvl="0" w:tplc="909C1A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86526B2"/>
    <w:multiLevelType w:val="hybridMultilevel"/>
    <w:tmpl w:val="C19E7C0A"/>
    <w:lvl w:ilvl="0" w:tplc="54C4750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7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7"/>
  </w:num>
  <w:num w:numId="16">
    <w:abstractNumId w:val="7"/>
  </w:num>
  <w:num w:numId="17">
    <w:abstractNumId w:val="3"/>
  </w:num>
  <w:num w:numId="18">
    <w:abstractNumId w:val="3"/>
  </w:num>
  <w:num w:numId="19">
    <w:abstractNumId w:val="8"/>
  </w:num>
  <w:num w:numId="20">
    <w:abstractNumId w:val="7"/>
  </w:num>
  <w:num w:numId="21">
    <w:abstractNumId w:val="3"/>
  </w:num>
  <w:num w:numId="22">
    <w:abstractNumId w:val="9"/>
  </w:num>
  <w:num w:numId="23">
    <w:abstractNumId w:val="7"/>
  </w:num>
  <w:num w:numId="24">
    <w:abstractNumId w:val="0"/>
  </w:num>
  <w:num w:numId="25">
    <w:abstractNumId w:val="1"/>
  </w:num>
  <w:num w:numId="26">
    <w:abstractNumId w:val="5"/>
  </w:num>
  <w:num w:numId="27">
    <w:abstractNumId w:val="10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256070"/>
    <w:rsid w:val="0002364A"/>
    <w:rsid w:val="0003056D"/>
    <w:rsid w:val="00041C4C"/>
    <w:rsid w:val="00066724"/>
    <w:rsid w:val="000F1E36"/>
    <w:rsid w:val="00144FFD"/>
    <w:rsid w:val="00173F40"/>
    <w:rsid w:val="001B3DA7"/>
    <w:rsid w:val="002005DE"/>
    <w:rsid w:val="00256070"/>
    <w:rsid w:val="002873A7"/>
    <w:rsid w:val="002A5A58"/>
    <w:rsid w:val="002D0AE0"/>
    <w:rsid w:val="002F66DB"/>
    <w:rsid w:val="003563B8"/>
    <w:rsid w:val="003B2E1C"/>
    <w:rsid w:val="003B3136"/>
    <w:rsid w:val="003F42C3"/>
    <w:rsid w:val="00450F51"/>
    <w:rsid w:val="004552A2"/>
    <w:rsid w:val="00464362"/>
    <w:rsid w:val="00486C9C"/>
    <w:rsid w:val="004A4B2C"/>
    <w:rsid w:val="00505622"/>
    <w:rsid w:val="005A248B"/>
    <w:rsid w:val="005C03C0"/>
    <w:rsid w:val="005F7F03"/>
    <w:rsid w:val="00606FC5"/>
    <w:rsid w:val="0063289F"/>
    <w:rsid w:val="006461AA"/>
    <w:rsid w:val="006C2E60"/>
    <w:rsid w:val="007136BF"/>
    <w:rsid w:val="00730E5C"/>
    <w:rsid w:val="00752B72"/>
    <w:rsid w:val="00791CA2"/>
    <w:rsid w:val="007A1A65"/>
    <w:rsid w:val="007B7D5A"/>
    <w:rsid w:val="0085080E"/>
    <w:rsid w:val="00865DC0"/>
    <w:rsid w:val="008726EF"/>
    <w:rsid w:val="00896DB6"/>
    <w:rsid w:val="008E5B43"/>
    <w:rsid w:val="00905601"/>
    <w:rsid w:val="009607B2"/>
    <w:rsid w:val="00987957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C80BA0"/>
    <w:rsid w:val="00DC4D30"/>
    <w:rsid w:val="00E3307C"/>
    <w:rsid w:val="00E35B98"/>
    <w:rsid w:val="00E4527F"/>
    <w:rsid w:val="00E8090A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AE80"/>
  <w15:docId w15:val="{276C799C-4DC5-42A4-AC6D-813C818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</Template>
  <TotalTime>66</TotalTime>
  <Pages>12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Franco</dc:creator>
  <cp:lastModifiedBy>Franco</cp:lastModifiedBy>
  <cp:revision>2</cp:revision>
  <dcterms:created xsi:type="dcterms:W3CDTF">2021-05-16T11:39:00Z</dcterms:created>
  <dcterms:modified xsi:type="dcterms:W3CDTF">2021-05-16T16:59:00Z</dcterms:modified>
</cp:coreProperties>
</file>